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0" w:type="dxa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860"/>
        <w:gridCol w:w="4950"/>
      </w:tblGrid>
      <w:tr w:rsidR="00453994" w:rsidRPr="00DB6203">
        <w:trPr>
          <w:trHeight w:val="75"/>
        </w:trPr>
        <w:tc>
          <w:tcPr>
            <w:tcW w:w="98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453994" w:rsidRPr="00E0112D" w:rsidRDefault="00E0112D" w:rsidP="00E0112D">
            <w:r>
              <w:rPr>
                <w:rFonts w:ascii="Angsana New" w:hAnsi="Angsana New" w:cs="Angsana New" w:hint="cs"/>
                <w:cs/>
                <w:lang w:bidi="th-TH"/>
              </w:rPr>
              <w:t>เอกสารประกอบการสอนวิชา</w:t>
            </w:r>
            <w:r>
              <w:rPr>
                <w:rFonts w:hint="cs"/>
                <w:rtl/>
                <w:cs/>
              </w:rPr>
              <w:t xml:space="preserve"> </w:t>
            </w:r>
            <w:r>
              <w:t xml:space="preserve">SF 201 </w:t>
            </w:r>
            <w:r>
              <w:rPr>
                <w:rFonts w:ascii="Angsana New" w:hAnsi="Angsana New" w:cs="Angsana New" w:hint="cs"/>
                <w:cs/>
                <w:lang w:bidi="th-TH"/>
              </w:rPr>
              <w:t>ปฏิบัติการพัฒนาทักษะการเขียนโปรแกรม</w:t>
            </w:r>
          </w:p>
        </w:tc>
      </w:tr>
      <w:tr w:rsidR="00F319B0" w:rsidRPr="00DB6203">
        <w:tc>
          <w:tcPr>
            <w:tcW w:w="4860" w:type="dxa"/>
            <w:shd w:val="clear" w:color="auto" w:fill="auto"/>
          </w:tcPr>
          <w:p w:rsidR="00273FF7" w:rsidRDefault="00F41CF7" w:rsidP="00FA2F66">
            <w:pPr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t>Name</w:t>
            </w:r>
            <w:r w:rsidR="00317866" w:rsidRPr="00DB6203">
              <w:rPr>
                <w:rFonts w:ascii="Angsana New" w:hAnsi="Angsana New" w:cs="Angsana New"/>
                <w:sz w:val="32"/>
                <w:szCs w:val="32"/>
              </w:rPr>
              <w:t>:</w:t>
            </w:r>
            <w:r w:rsidR="00E873FC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นาย </w:t>
            </w:r>
            <w:r w:rsidR="008400A1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ธนโชติ คงแสงบุตร</w:t>
            </w:r>
          </w:p>
          <w:p w:rsidR="008400A1" w:rsidRDefault="008400A1" w:rsidP="00FA2F66">
            <w:pPr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       </w:t>
            </w:r>
            <w:r w:rsidR="00E873FC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นางสาว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นฐ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วดี  ขุนจำนวน</w:t>
            </w:r>
          </w:p>
          <w:p w:rsidR="008400A1" w:rsidRDefault="008400A1" w:rsidP="00FA2F66">
            <w:pPr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       </w:t>
            </w:r>
            <w:r w:rsidR="00E873FC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นาย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ปิ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ติ</w:t>
            </w:r>
            <w:r w:rsidR="00E873FC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     </w:t>
            </w:r>
            <w:r w:rsidR="00E873FC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อินทะสุข</w:t>
            </w:r>
          </w:p>
          <w:p w:rsidR="00E873FC" w:rsidRPr="00E873FC" w:rsidRDefault="00E873FC" w:rsidP="00FA2F66">
            <w:pP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        นางสาวสุรภี     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วรรณ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นภากุล</w:t>
            </w:r>
          </w:p>
          <w:p w:rsidR="00E873FC" w:rsidRPr="00DB6203" w:rsidRDefault="00E873FC" w:rsidP="00FA2F66">
            <w:pP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4950" w:type="dxa"/>
            <w:shd w:val="clear" w:color="auto" w:fill="auto"/>
          </w:tcPr>
          <w:p w:rsidR="00F319B0" w:rsidRDefault="00F41CF7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t>ID</w:t>
            </w:r>
            <w:r w:rsidR="002574DA" w:rsidRPr="00DB6203">
              <w:rPr>
                <w:rFonts w:ascii="Angsana New" w:hAnsi="Angsana New" w:cs="Angsana New"/>
                <w:sz w:val="32"/>
                <w:szCs w:val="32"/>
              </w:rPr>
              <w:t>:</w:t>
            </w:r>
            <w:r w:rsidR="00F319B0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E873FC">
              <w:rPr>
                <w:rFonts w:ascii="Angsana New" w:hAnsi="Angsana New" w:cs="Angsana New"/>
                <w:sz w:val="32"/>
                <w:szCs w:val="32"/>
              </w:rPr>
              <w:t>5710742064</w:t>
            </w:r>
          </w:p>
          <w:p w:rsidR="00E873FC" w:rsidRDefault="00E873FC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5710742106</w:t>
            </w:r>
          </w:p>
          <w:p w:rsidR="00E873FC" w:rsidRDefault="00E873FC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5710742023</w:t>
            </w:r>
          </w:p>
          <w:p w:rsidR="00E873FC" w:rsidRPr="00DB6203" w:rsidRDefault="00E873FC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</w:t>
            </w:r>
            <w:bookmarkStart w:id="0" w:name="_GoBack"/>
            <w:bookmarkEnd w:id="0"/>
            <w:r>
              <w:rPr>
                <w:rFonts w:ascii="Angsana New" w:hAnsi="Angsana New" w:cs="Angsana New"/>
                <w:sz w:val="32"/>
                <w:szCs w:val="32"/>
              </w:rPr>
              <w:t>5710742155</w:t>
            </w:r>
          </w:p>
        </w:tc>
      </w:tr>
      <w:tr w:rsidR="00D64670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D64670" w:rsidRPr="00DB6203" w:rsidRDefault="00DB6203" w:rsidP="00F41CF7">
            <w:pPr>
              <w:pStyle w:val="Allcaps"/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วัต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ถุประสงค์</w:t>
            </w:r>
          </w:p>
        </w:tc>
      </w:tr>
      <w:tr w:rsidR="000E5A8D" w:rsidRPr="00DB6203">
        <w:trPr>
          <w:trHeight w:val="555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FA2F66" w:rsidRPr="00DB6203" w:rsidRDefault="00DB6203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ทำความคุ้นเคยกับอุปกรณ์ต่างๆ</w:t>
            </w:r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 xml:space="preserve"> (</w:t>
            </w:r>
            <w:proofErr w:type="spellStart"/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>Arduino</w:t>
            </w:r>
            <w:proofErr w:type="spellEnd"/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 xml:space="preserve"> board, motors, switches, sensors, display, </w:t>
            </w:r>
            <w:proofErr w:type="spellStart"/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>etc</w:t>
            </w:r>
            <w:proofErr w:type="spellEnd"/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 xml:space="preserve">) </w:t>
            </w:r>
          </w:p>
          <w:p w:rsidR="00A02D4B" w:rsidRPr="00DB6203" w:rsidRDefault="00DB6203" w:rsidP="00FA2F6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ประกอบหุ่นยนต์</w:t>
            </w:r>
          </w:p>
          <w:p w:rsidR="00F41CF7" w:rsidRPr="00DB6203" w:rsidRDefault="00DB6203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คุ้นเคยกับโปรแกรมพัฒนา</w:t>
            </w:r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8D7870">
              <w:rPr>
                <w:rFonts w:ascii="Angsana New" w:hAnsi="Angsana New" w:cs="Angsana New"/>
                <w:sz w:val="32"/>
                <w:szCs w:val="32"/>
                <w:lang w:bidi="th-TH"/>
              </w:rPr>
              <w:t>(IDE)</w:t>
            </w:r>
          </w:p>
          <w:p w:rsidR="00385F03" w:rsidRPr="00DB6203" w:rsidRDefault="00DB6203" w:rsidP="00DB6203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หลักการพื้นฐานในการพัฒนาโปรแกรมสำหรับหุ่นยนต์ </w:t>
            </w:r>
          </w:p>
        </w:tc>
      </w:tr>
      <w:tr w:rsidR="00F47738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DB6203" w:rsidRDefault="00DB6203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การประกอบหุ่นยนต์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0E5A8D" w:rsidRPr="00DB6203">
        <w:trPr>
          <w:trHeight w:val="412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0E5A8D" w:rsidRPr="00DB6203" w:rsidRDefault="00DB620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ถอดชิ้นส่วนทั้งหมดออกจากกัน</w:t>
            </w:r>
          </w:p>
          <w:p w:rsidR="00CD1465" w:rsidRPr="00A42A83" w:rsidRDefault="00DB6203" w:rsidP="00A42A83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ประกอบหุ่นยนต์ตามคู่มือ บทที่</w:t>
            </w:r>
            <w:r w:rsidR="007344CF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2</w:t>
            </w:r>
          </w:p>
        </w:tc>
      </w:tr>
      <w:tr w:rsidR="00E1787C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DB6203" w:rsidRDefault="007344CF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การใช้โปรแกรมพัฒนา</w:t>
            </w:r>
            <w:r w:rsidR="000118E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902FF7" w:rsidRPr="00DB6203">
        <w:trPr>
          <w:trHeight w:val="412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42A8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อ้างอิงคู่มือบทที่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5</w:t>
            </w:r>
          </w:p>
          <w:p w:rsidR="00A42A8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ติดตั้งโปรแกรมพัฒนา</w:t>
            </w:r>
          </w:p>
          <w:p w:rsidR="00902FF7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ต่อ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>Arduino</w:t>
            </w:r>
            <w:proofErr w:type="spellEnd"/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board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ผ่านสาย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UCON-4 USB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เข้ากับคอมพิวเตอร์</w:t>
            </w:r>
          </w:p>
          <w:p w:rsidR="00A42A83" w:rsidRPr="00DB620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ติดตั้ง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ไดรเวอร์</w:t>
            </w:r>
            <w:proofErr w:type="spellEnd"/>
          </w:p>
          <w:p w:rsidR="00CD1465" w:rsidRPr="00DB620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ตั้งค่า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พอร์ตอนุกรม</w:t>
            </w:r>
          </w:p>
          <w:p w:rsidR="00CD1465" w:rsidRPr="00DB620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เปิดโปรแกรมตัวอย่าง </w:t>
            </w:r>
            <w:r>
              <w:rPr>
                <w:rFonts w:ascii="Angsana New" w:hAnsi="Angsana New" w:cs="Angsana New"/>
                <w:sz w:val="32"/>
                <w:szCs w:val="32"/>
              </w:rPr>
              <w:t>B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>linking LED</w:t>
            </w:r>
          </w:p>
          <w:p w:rsidR="00A42A8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ตั้ง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>Arduino</w:t>
            </w:r>
            <w:proofErr w:type="spellEnd"/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เข้าสู่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/>
                <w:sz w:val="32"/>
                <w:szCs w:val="32"/>
              </w:rPr>
              <w:t>P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rogramming </w:t>
            </w:r>
            <w:r>
              <w:rPr>
                <w:rFonts w:ascii="Angsana New" w:hAnsi="Angsana New" w:cs="Angsana New"/>
                <w:sz w:val="32"/>
                <w:szCs w:val="32"/>
              </w:rPr>
              <w:t>Mode</w:t>
            </w:r>
          </w:p>
          <w:p w:rsidR="00CD1465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lastRenderedPageBreak/>
              <w:t>C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ompile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และ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/>
                <w:sz w:val="32"/>
                <w:szCs w:val="32"/>
              </w:rPr>
              <w:t>U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pload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โปรแกรม</w:t>
            </w:r>
          </w:p>
          <w:p w:rsidR="006F38F1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รับค่าจาก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S</w:t>
            </w:r>
            <w:r w:rsidR="006F38F1" w:rsidRPr="00DB6203">
              <w:rPr>
                <w:rFonts w:ascii="Angsana New" w:hAnsi="Angsana New" w:cs="Angsana New"/>
                <w:sz w:val="32"/>
                <w:szCs w:val="32"/>
              </w:rPr>
              <w:t xml:space="preserve">witch 1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เพื่อปิดเปิด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LED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ตัวอย่างหน้า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60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หนังสือ เรียนรู้ระบบควบคุมอย่างง่าย</w:t>
            </w:r>
          </w:p>
          <w:p w:rsidR="00CE53F3" w:rsidRDefault="00521278" w:rsidP="00CE53F3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สรุปความรู้ที่ได้รับ</w:t>
            </w:r>
            <w:r w:rsidR="00CE53F3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  <w:r w:rsid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</w:t>
            </w:r>
            <w:r w:rsidR="008400A1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-ได้ทราบการเขียน</w:t>
            </w:r>
            <w:r w:rsid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Code </w:t>
            </w:r>
            <w:r w:rsidR="008400A1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เพื่อให้แสดงไฟ</w:t>
            </w:r>
            <w:r w:rsid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LED </w:t>
            </w:r>
            <w:r w:rsidR="008400A1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เมื่อ กระแทกกับ กันชนข้างหลัง</w:t>
            </w:r>
          </w:p>
          <w:p w:rsidR="00CE53F3" w:rsidRPr="00CE53F3" w:rsidRDefault="00CE53F3" w:rsidP="00CE53F3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E1787C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DB6203" w:rsidRDefault="00CE53F3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lastRenderedPageBreak/>
              <w:t>การขับเคลื่อนมอเตอร์</w:t>
            </w:r>
            <w:r w:rsidR="000118E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1D49CE" w:rsidRPr="00DB6203">
        <w:trPr>
          <w:trHeight w:val="277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CE53F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อ้างอิงบทที่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6</w:t>
            </w:r>
          </w:p>
          <w:p w:rsidR="00CD1465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ข้อควรระวัง 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!!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ใช้มือจับหุ่นยนต์ไว้ในขณะที่เปิดปิดสวิตซ์เพราะหุ่นยนต์จะทำงานทันทีอาจตกลงมาเสียหายได้</w:t>
            </w:r>
          </w:p>
          <w:p w:rsidR="001D49CE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ทดลองโปรแกรมเดินหน้าถอยหลัง</w:t>
            </w:r>
          </w:p>
          <w:p w:rsidR="006F38F1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ทดลองโปรแกรมเดินเป็นวงกลม</w:t>
            </w:r>
          </w:p>
          <w:p w:rsidR="00CE53F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ออกแบบการเคลื่อนที่เอง</w:t>
            </w:r>
          </w:p>
          <w:p w:rsidR="00CE53F3" w:rsidRDefault="00521278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สรุปความรู้ที่ได้รับ</w:t>
            </w:r>
            <w:r w:rsidR="00CE53F3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</w:p>
          <w:p w:rsidR="009C484D" w:rsidRPr="008400A1" w:rsidRDefault="008400A1" w:rsidP="009C484D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-ทำให้ได้เรียนรู้ของหุ่นยนต์ในรูปแบบต่างๆ เช่น การเคลื่อนที่ 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เปนว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งกลม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,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เดินไปข้างหน้าเลยถอยหลังกลับมาเอง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เคลื่อน ในรูปแบบที่ต้องการ ทราบถึงการทำงานของ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code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ในแต่ละรูปแบบที่สามารถใช้งานกับหุ่นยนต์ได้</w:t>
            </w:r>
          </w:p>
          <w:p w:rsidR="006F38F1" w:rsidRPr="00DB6203" w:rsidRDefault="000039F1" w:rsidP="00CE53F3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E1787C" w:rsidRPr="00DB6203">
        <w:trPr>
          <w:trHeight w:val="135"/>
        </w:trPr>
        <w:tc>
          <w:tcPr>
            <w:tcW w:w="9810" w:type="dxa"/>
            <w:gridSpan w:val="2"/>
            <w:shd w:val="clear" w:color="auto" w:fill="F3F3F3"/>
          </w:tcPr>
          <w:p w:rsidR="00E1787C" w:rsidRPr="00DB6203" w:rsidRDefault="006F38F1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t>SLCD</w:t>
            </w:r>
            <w:r w:rsidR="000118E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5A5E0B" w:rsidRPr="00DB6203">
        <w:trPr>
          <w:trHeight w:val="135"/>
        </w:trPr>
        <w:tc>
          <w:tcPr>
            <w:tcW w:w="9810" w:type="dxa"/>
            <w:gridSpan w:val="2"/>
            <w:shd w:val="clear" w:color="auto" w:fill="auto"/>
          </w:tcPr>
          <w:p w:rsidR="005A5E0B" w:rsidRDefault="00FE132B" w:rsidP="00FE132B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อ้างอิงบทที่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7 </w:t>
            </w:r>
          </w:p>
          <w:p w:rsidR="00FE132B" w:rsidRDefault="00FE132B" w:rsidP="00FE132B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พิมพ์ชื่อ</w:t>
            </w:r>
            <w:r w:rsidR="009C484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บรรทัดที่หนึ่ง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และรหัสนักศึกษา</w:t>
            </w:r>
            <w:r w:rsidR="009C484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บรรทัดที่สอง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ออก</w:t>
            </w:r>
            <w:r w:rsidR="009C484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ที่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จอ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SLCD</w:t>
            </w:r>
          </w:p>
          <w:p w:rsidR="009C484D" w:rsidRDefault="009C484D" w:rsidP="00FE132B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สรุปชุดคำสั่งที่จำเป็นสำหรับการแสดงผลข้างต้น</w:t>
            </w:r>
          </w:p>
          <w:p w:rsid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</w:p>
          <w:p w:rsidR="008400A1" w:rsidRPr="008400A1" w:rsidRDefault="008400A1" w:rsidP="008400A1">
            <w:pPr>
              <w:pStyle w:val="BulletedList"/>
              <w:numPr>
                <w:ilvl w:val="0"/>
                <w:numId w:val="0"/>
              </w:numPr>
              <w:ind w:left="432" w:hanging="288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#include &lt;</w:t>
            </w:r>
            <w:proofErr w:type="spellStart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SoftwareSerial.h</w:t>
            </w:r>
            <w:proofErr w:type="spellEnd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&gt;</w:t>
            </w: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lastRenderedPageBreak/>
              <w:t xml:space="preserve">#define </w:t>
            </w:r>
            <w:proofErr w:type="spellStart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rxPin</w:t>
            </w:r>
            <w:proofErr w:type="spellEnd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18</w:t>
            </w: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#define </w:t>
            </w:r>
            <w:proofErr w:type="spellStart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txPin</w:t>
            </w:r>
            <w:proofErr w:type="spellEnd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18</w:t>
            </w: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proofErr w:type="spellStart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SoftwareSerial</w:t>
            </w:r>
            <w:proofErr w:type="spellEnd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</w:t>
            </w:r>
            <w:proofErr w:type="spellStart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MySerial</w:t>
            </w:r>
            <w:proofErr w:type="spellEnd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= </w:t>
            </w:r>
            <w:proofErr w:type="spellStart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SoftwareSerial</w:t>
            </w:r>
            <w:proofErr w:type="spellEnd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(</w:t>
            </w:r>
            <w:proofErr w:type="spellStart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rxPin,txPin</w:t>
            </w:r>
            <w:proofErr w:type="spellEnd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);</w:t>
            </w: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void setup () {</w:t>
            </w: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</w:t>
            </w:r>
            <w:proofErr w:type="spellStart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digitalWrite</w:t>
            </w:r>
            <w:proofErr w:type="spellEnd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(</w:t>
            </w:r>
            <w:proofErr w:type="spellStart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txPin,HIGH</w:t>
            </w:r>
            <w:proofErr w:type="spellEnd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);</w:t>
            </w: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delay(1000);</w:t>
            </w: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</w:t>
            </w:r>
            <w:proofErr w:type="spellStart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pinMode</w:t>
            </w:r>
            <w:proofErr w:type="spellEnd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(</w:t>
            </w:r>
            <w:proofErr w:type="spellStart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txPin,OUTPUT</w:t>
            </w:r>
            <w:proofErr w:type="spellEnd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);</w:t>
            </w: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</w:t>
            </w:r>
            <w:proofErr w:type="spellStart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MySerial.begin</w:t>
            </w:r>
            <w:proofErr w:type="spellEnd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(9600);</w:t>
            </w: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delay(1000);</w:t>
            </w: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}</w:t>
            </w: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</w:t>
            </w: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void loop() {</w:t>
            </w: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</w:t>
            </w:r>
            <w:proofErr w:type="spellStart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MySerial.write</w:t>
            </w:r>
            <w:proofErr w:type="spellEnd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(0xFE);</w:t>
            </w: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</w:t>
            </w:r>
            <w:proofErr w:type="spellStart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MySerial.write</w:t>
            </w:r>
            <w:proofErr w:type="spellEnd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(0x80);</w:t>
            </w: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</w:t>
            </w:r>
            <w:proofErr w:type="spellStart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MySerial.print</w:t>
            </w:r>
            <w:proofErr w:type="spellEnd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("KOX");</w:t>
            </w: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</w:t>
            </w:r>
            <w:proofErr w:type="spellStart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MySerial.write</w:t>
            </w:r>
            <w:proofErr w:type="spellEnd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(0xFE);</w:t>
            </w: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</w:t>
            </w:r>
            <w:proofErr w:type="spellStart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MySerial.write</w:t>
            </w:r>
            <w:proofErr w:type="spellEnd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(0xC0);</w:t>
            </w: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</w:t>
            </w:r>
            <w:proofErr w:type="spellStart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MySerial.print</w:t>
            </w:r>
            <w:proofErr w:type="spellEnd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("</w:t>
            </w:r>
            <w:proofErr w:type="spellStart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OhMyGod</w:t>
            </w:r>
            <w:proofErr w:type="spellEnd"/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>");</w:t>
            </w:r>
          </w:p>
          <w:p w:rsidR="008400A1" w:rsidRPr="008400A1" w:rsidRDefault="008400A1" w:rsidP="008400A1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while(1);</w:t>
            </w:r>
          </w:p>
          <w:p w:rsidR="009C484D" w:rsidRDefault="008400A1" w:rsidP="008400A1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  <w:r w:rsidRPr="008400A1">
              <w:rPr>
                <w:rFonts w:ascii="Angsana New" w:hAnsi="Angsana New" w:cs="Angsana New"/>
                <w:sz w:val="32"/>
                <w:szCs w:val="32"/>
                <w:lang w:bidi="th-TH"/>
              </w:rPr>
              <w:lastRenderedPageBreak/>
              <w:t>}</w:t>
            </w:r>
          </w:p>
          <w:p w:rsidR="008400A1" w:rsidRPr="008400A1" w:rsidRDefault="008400A1" w:rsidP="008400A1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40"/>
                <w:szCs w:val="40"/>
                <w:lang w:bidi="th-TH"/>
              </w:rPr>
            </w:pPr>
            <w:r w:rsidRPr="008400A1">
              <w:rPr>
                <w:rFonts w:ascii="Angsana New" w:hAnsi="Angsana New" w:cs="Angsana New" w:hint="cs"/>
                <w:sz w:val="40"/>
                <w:szCs w:val="40"/>
                <w:cs/>
                <w:lang w:bidi="th-TH"/>
              </w:rPr>
              <w:t xml:space="preserve">แสดงชื่อ </w:t>
            </w:r>
            <w:r w:rsidRPr="008400A1">
              <w:rPr>
                <w:rFonts w:ascii="Angsana New" w:hAnsi="Angsana New" w:cs="Angsana New"/>
                <w:sz w:val="40"/>
                <w:szCs w:val="40"/>
                <w:lang w:bidi="th-TH"/>
              </w:rPr>
              <w:t xml:space="preserve">KOX , </w:t>
            </w:r>
            <w:proofErr w:type="spellStart"/>
            <w:r w:rsidRPr="008400A1">
              <w:rPr>
                <w:rFonts w:ascii="Angsana New" w:hAnsi="Angsana New" w:cs="Angsana New"/>
                <w:sz w:val="40"/>
                <w:szCs w:val="40"/>
                <w:lang w:bidi="th-TH"/>
              </w:rPr>
              <w:t>ohmygod</w:t>
            </w:r>
            <w:proofErr w:type="spellEnd"/>
            <w:r w:rsidRPr="008400A1">
              <w:rPr>
                <w:rFonts w:ascii="Angsana New" w:hAnsi="Angsana New" w:cs="Angsana New" w:hint="cs"/>
                <w:sz w:val="40"/>
                <w:szCs w:val="40"/>
                <w:cs/>
                <w:lang w:bidi="th-TH"/>
              </w:rPr>
              <w:t xml:space="preserve">บน </w:t>
            </w:r>
            <w:r w:rsidRPr="008400A1">
              <w:rPr>
                <w:rFonts w:ascii="Angsana New" w:hAnsi="Angsana New" w:cs="Angsana New"/>
                <w:sz w:val="40"/>
                <w:szCs w:val="40"/>
                <w:lang w:bidi="th-TH"/>
              </w:rPr>
              <w:t>SLCD</w:t>
            </w:r>
          </w:p>
          <w:p w:rsidR="008400A1" w:rsidRPr="00DB6203" w:rsidRDefault="008400A1" w:rsidP="008400A1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</w:p>
        </w:tc>
      </w:tr>
    </w:tbl>
    <w:p w:rsidR="00A162E0" w:rsidRPr="00DB6203" w:rsidRDefault="00A162E0" w:rsidP="00FA2F66">
      <w:pPr>
        <w:rPr>
          <w:rFonts w:ascii="Angsana New" w:hAnsi="Angsana New" w:cs="Angsana New"/>
          <w:sz w:val="32"/>
          <w:szCs w:val="32"/>
        </w:rPr>
      </w:pPr>
    </w:p>
    <w:sectPr w:rsidR="00A162E0" w:rsidRPr="00DB6203" w:rsidSect="00FA2F6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65C"/>
    <w:multiLevelType w:val="hybridMultilevel"/>
    <w:tmpl w:val="6F4C5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684FA8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300EE5"/>
    <w:multiLevelType w:val="multilevel"/>
    <w:tmpl w:val="B2EEE316"/>
    <w:lvl w:ilvl="0">
      <w:start w:val="1"/>
      <w:numFmt w:val="bulle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0313D1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507907"/>
    <w:multiLevelType w:val="multilevel"/>
    <w:tmpl w:val="B87A9DEE"/>
    <w:lvl w:ilvl="0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1A72B5"/>
    <w:multiLevelType w:val="hybridMultilevel"/>
    <w:tmpl w:val="112AC9F6"/>
    <w:lvl w:ilvl="0" w:tplc="22D0FDEC">
      <w:start w:val="1"/>
      <w:numFmt w:val="bullet"/>
      <w:pStyle w:val="BulletedLis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A917BE"/>
    <w:multiLevelType w:val="hybridMultilevel"/>
    <w:tmpl w:val="17CC6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8A1703"/>
    <w:multiLevelType w:val="hybridMultilevel"/>
    <w:tmpl w:val="A34E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74C87"/>
    <w:multiLevelType w:val="hybridMultilevel"/>
    <w:tmpl w:val="330A7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AC6B55"/>
    <w:multiLevelType w:val="hybridMultilevel"/>
    <w:tmpl w:val="C9EE3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F7123F"/>
    <w:multiLevelType w:val="hybridMultilevel"/>
    <w:tmpl w:val="6E7E3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583299"/>
    <w:multiLevelType w:val="multilevel"/>
    <w:tmpl w:val="EAB6028E"/>
    <w:lvl w:ilvl="0">
      <w:start w:val="1"/>
      <w:numFmt w:val="bullet"/>
      <w:lvlText w:val=""/>
      <w:lvlJc w:val="left"/>
      <w:pPr>
        <w:tabs>
          <w:tab w:val="num" w:pos="216"/>
        </w:tabs>
        <w:ind w:left="216" w:firstLine="72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0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11"/>
  </w:num>
  <w:num w:numId="10">
    <w:abstractNumId w:val="4"/>
  </w:num>
  <w:num w:numId="11">
    <w:abstractNumId w:val="2"/>
  </w:num>
  <w:num w:numId="12">
    <w:abstractNumId w:val="7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F7"/>
    <w:rsid w:val="000039F1"/>
    <w:rsid w:val="000118E5"/>
    <w:rsid w:val="000A3E33"/>
    <w:rsid w:val="000B1381"/>
    <w:rsid w:val="000E5A8D"/>
    <w:rsid w:val="0010303B"/>
    <w:rsid w:val="001B72EE"/>
    <w:rsid w:val="001C103F"/>
    <w:rsid w:val="001D49CE"/>
    <w:rsid w:val="00225C18"/>
    <w:rsid w:val="002574DA"/>
    <w:rsid w:val="00273FF7"/>
    <w:rsid w:val="003063D4"/>
    <w:rsid w:val="00317866"/>
    <w:rsid w:val="00323672"/>
    <w:rsid w:val="00385F03"/>
    <w:rsid w:val="003D001A"/>
    <w:rsid w:val="00407231"/>
    <w:rsid w:val="00425472"/>
    <w:rsid w:val="00453994"/>
    <w:rsid w:val="00506B90"/>
    <w:rsid w:val="00521278"/>
    <w:rsid w:val="005577E6"/>
    <w:rsid w:val="005A5E0B"/>
    <w:rsid w:val="005F5609"/>
    <w:rsid w:val="006163E7"/>
    <w:rsid w:val="00642B8C"/>
    <w:rsid w:val="006F38F1"/>
    <w:rsid w:val="007344CF"/>
    <w:rsid w:val="007413A0"/>
    <w:rsid w:val="00754DDF"/>
    <w:rsid w:val="007901B9"/>
    <w:rsid w:val="008204E1"/>
    <w:rsid w:val="008227BC"/>
    <w:rsid w:val="008400A1"/>
    <w:rsid w:val="008A19FE"/>
    <w:rsid w:val="008D7870"/>
    <w:rsid w:val="008E3F61"/>
    <w:rsid w:val="008F1786"/>
    <w:rsid w:val="00902FF7"/>
    <w:rsid w:val="00946C62"/>
    <w:rsid w:val="009C484D"/>
    <w:rsid w:val="00A02D4B"/>
    <w:rsid w:val="00A162E0"/>
    <w:rsid w:val="00A42A83"/>
    <w:rsid w:val="00A55293"/>
    <w:rsid w:val="00A721D0"/>
    <w:rsid w:val="00AC32FD"/>
    <w:rsid w:val="00AE7966"/>
    <w:rsid w:val="00B02121"/>
    <w:rsid w:val="00B82EF3"/>
    <w:rsid w:val="00C276DF"/>
    <w:rsid w:val="00C92003"/>
    <w:rsid w:val="00CD1465"/>
    <w:rsid w:val="00CE53F3"/>
    <w:rsid w:val="00D64670"/>
    <w:rsid w:val="00D67E6E"/>
    <w:rsid w:val="00DB6203"/>
    <w:rsid w:val="00E0112D"/>
    <w:rsid w:val="00E1787C"/>
    <w:rsid w:val="00E24604"/>
    <w:rsid w:val="00E27699"/>
    <w:rsid w:val="00E65B0F"/>
    <w:rsid w:val="00E873FC"/>
    <w:rsid w:val="00F319B0"/>
    <w:rsid w:val="00F41CF7"/>
    <w:rsid w:val="00F47738"/>
    <w:rsid w:val="00FA2F66"/>
    <w:rsid w:val="00F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F66"/>
    <w:pPr>
      <w:spacing w:before="40" w:after="40"/>
    </w:pPr>
    <w:rPr>
      <w:rFonts w:ascii="Verdana" w:hAnsi="Verdana"/>
      <w:sz w:val="16"/>
      <w:szCs w:val="24"/>
      <w:lang w:bidi="ar-SA"/>
    </w:rPr>
  </w:style>
  <w:style w:type="paragraph" w:styleId="1">
    <w:name w:val="heading 1"/>
    <w:basedOn w:val="a"/>
    <w:next w:val="a"/>
    <w:qFormat/>
    <w:rsid w:val="00323672"/>
    <w:pPr>
      <w:keepNext/>
      <w:spacing w:before="240" w:after="120"/>
      <w:outlineLvl w:val="0"/>
    </w:pPr>
    <w:rPr>
      <w:rFonts w:cs="Arial"/>
      <w:b/>
      <w:bCs/>
      <w:caps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caps">
    <w:name w:val="All caps"/>
    <w:basedOn w:val="a"/>
    <w:link w:val="AllcapsChar"/>
    <w:rsid w:val="00A02D4B"/>
    <w:rPr>
      <w:caps/>
      <w:szCs w:val="16"/>
    </w:rPr>
  </w:style>
  <w:style w:type="paragraph" w:styleId="a3">
    <w:name w:val="Balloon Text"/>
    <w:basedOn w:val="a"/>
    <w:semiHidden/>
    <w:rsid w:val="00A02D4B"/>
    <w:rPr>
      <w:rFonts w:ascii="Tahoma" w:hAnsi="Tahoma" w:cs="Tahoma"/>
      <w:szCs w:val="16"/>
    </w:rPr>
  </w:style>
  <w:style w:type="character" w:customStyle="1" w:styleId="AllcapsChar">
    <w:name w:val="All caps Char"/>
    <w:basedOn w:val="a0"/>
    <w:link w:val="Allcaps"/>
    <w:rsid w:val="00FA2F66"/>
    <w:rPr>
      <w:rFonts w:ascii="Verdana" w:hAnsi="Verdana"/>
      <w:caps/>
      <w:sz w:val="16"/>
      <w:szCs w:val="16"/>
      <w:lang w:val="en-US" w:eastAsia="en-US" w:bidi="ar-SA"/>
    </w:rPr>
  </w:style>
  <w:style w:type="paragraph" w:customStyle="1" w:styleId="BulletedList">
    <w:name w:val="Bulleted List"/>
    <w:basedOn w:val="a"/>
    <w:rsid w:val="008204E1"/>
    <w:pPr>
      <w:numPr>
        <w:numId w:val="6"/>
      </w:numPr>
      <w:spacing w:before="120" w:after="240"/>
    </w:pPr>
  </w:style>
  <w:style w:type="paragraph" w:customStyle="1" w:styleId="Bold">
    <w:name w:val="Bold"/>
    <w:basedOn w:val="a"/>
    <w:link w:val="BoldChar"/>
    <w:rsid w:val="00FA2F66"/>
    <w:rPr>
      <w:b/>
    </w:rPr>
  </w:style>
  <w:style w:type="character" w:customStyle="1" w:styleId="BoldChar">
    <w:name w:val="Bold Char"/>
    <w:basedOn w:val="a0"/>
    <w:link w:val="Bold"/>
    <w:rsid w:val="00FA2F66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Italic">
    <w:name w:val="Italic"/>
    <w:basedOn w:val="a"/>
    <w:link w:val="ItalicChar"/>
    <w:rsid w:val="00FA2F66"/>
    <w:rPr>
      <w:i/>
    </w:rPr>
  </w:style>
  <w:style w:type="character" w:customStyle="1" w:styleId="ItalicChar">
    <w:name w:val="Italic Char"/>
    <w:basedOn w:val="a0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F66"/>
    <w:pPr>
      <w:spacing w:before="40" w:after="40"/>
    </w:pPr>
    <w:rPr>
      <w:rFonts w:ascii="Verdana" w:hAnsi="Verdana"/>
      <w:sz w:val="16"/>
      <w:szCs w:val="24"/>
      <w:lang w:bidi="ar-SA"/>
    </w:rPr>
  </w:style>
  <w:style w:type="paragraph" w:styleId="1">
    <w:name w:val="heading 1"/>
    <w:basedOn w:val="a"/>
    <w:next w:val="a"/>
    <w:qFormat/>
    <w:rsid w:val="00323672"/>
    <w:pPr>
      <w:keepNext/>
      <w:spacing w:before="240" w:after="120"/>
      <w:outlineLvl w:val="0"/>
    </w:pPr>
    <w:rPr>
      <w:rFonts w:cs="Arial"/>
      <w:b/>
      <w:bCs/>
      <w:caps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caps">
    <w:name w:val="All caps"/>
    <w:basedOn w:val="a"/>
    <w:link w:val="AllcapsChar"/>
    <w:rsid w:val="00A02D4B"/>
    <w:rPr>
      <w:caps/>
      <w:szCs w:val="16"/>
    </w:rPr>
  </w:style>
  <w:style w:type="paragraph" w:styleId="a3">
    <w:name w:val="Balloon Text"/>
    <w:basedOn w:val="a"/>
    <w:semiHidden/>
    <w:rsid w:val="00A02D4B"/>
    <w:rPr>
      <w:rFonts w:ascii="Tahoma" w:hAnsi="Tahoma" w:cs="Tahoma"/>
      <w:szCs w:val="16"/>
    </w:rPr>
  </w:style>
  <w:style w:type="character" w:customStyle="1" w:styleId="AllcapsChar">
    <w:name w:val="All caps Char"/>
    <w:basedOn w:val="a0"/>
    <w:link w:val="Allcaps"/>
    <w:rsid w:val="00FA2F66"/>
    <w:rPr>
      <w:rFonts w:ascii="Verdana" w:hAnsi="Verdana"/>
      <w:caps/>
      <w:sz w:val="16"/>
      <w:szCs w:val="16"/>
      <w:lang w:val="en-US" w:eastAsia="en-US" w:bidi="ar-SA"/>
    </w:rPr>
  </w:style>
  <w:style w:type="paragraph" w:customStyle="1" w:styleId="BulletedList">
    <w:name w:val="Bulleted List"/>
    <w:basedOn w:val="a"/>
    <w:rsid w:val="008204E1"/>
    <w:pPr>
      <w:numPr>
        <w:numId w:val="6"/>
      </w:numPr>
      <w:spacing w:before="120" w:after="240"/>
    </w:pPr>
  </w:style>
  <w:style w:type="paragraph" w:customStyle="1" w:styleId="Bold">
    <w:name w:val="Bold"/>
    <w:basedOn w:val="a"/>
    <w:link w:val="BoldChar"/>
    <w:rsid w:val="00FA2F66"/>
    <w:rPr>
      <w:b/>
    </w:rPr>
  </w:style>
  <w:style w:type="character" w:customStyle="1" w:styleId="BoldChar">
    <w:name w:val="Bold Char"/>
    <w:basedOn w:val="a0"/>
    <w:link w:val="Bold"/>
    <w:rsid w:val="00FA2F66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Italic">
    <w:name w:val="Italic"/>
    <w:basedOn w:val="a"/>
    <w:link w:val="ItalicChar"/>
    <w:rsid w:val="00FA2F66"/>
    <w:rPr>
      <w:i/>
    </w:rPr>
  </w:style>
  <w:style w:type="character" w:customStyle="1" w:styleId="ItalicChar">
    <w:name w:val="Italic Char"/>
    <w:basedOn w:val="a0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san\AppData\Roaming\Microsoft\Templates\Employee%20evalu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evaluation</Template>
  <TotalTime>3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phisan</dc:creator>
  <cp:lastModifiedBy>tu-9</cp:lastModifiedBy>
  <cp:revision>2</cp:revision>
  <cp:lastPrinted>2005-07-01T01:49:00Z</cp:lastPrinted>
  <dcterms:created xsi:type="dcterms:W3CDTF">2014-09-03T10:32:00Z</dcterms:created>
  <dcterms:modified xsi:type="dcterms:W3CDTF">2014-09-03T10:32:00Z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TC010427641033</vt:lpwstr>
  </property>
</Properties>
</file>